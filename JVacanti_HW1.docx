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11343" w14:textId="77777777" w:rsidR="00D97E1F" w:rsidRPr="00D97E1F" w:rsidRDefault="00D97E1F" w:rsidP="00D97E1F">
      <w:pPr>
        <w:pStyle w:val="Date"/>
      </w:pPr>
      <w:r>
        <w:t>1/16/18</w:t>
      </w:r>
      <w:r>
        <w:br/>
        <w:t>Jen Vacanti</w:t>
      </w:r>
      <w:r>
        <w:br/>
        <w:t>Homework Assignment #1</w:t>
      </w:r>
    </w:p>
    <w:p w14:paraId="095CEF39" w14:textId="77777777" w:rsidR="00D97E1F" w:rsidRDefault="00D97E1F" w:rsidP="00D97E1F">
      <w:pPr>
        <w:pStyle w:val="Heading1"/>
      </w:pPr>
      <w:r w:rsidRPr="00D97E1F">
        <w:t>What are three conclusions we can make about Kickstarter campaigns given the provided data?</w:t>
      </w:r>
    </w:p>
    <w:p w14:paraId="4D52172D" w14:textId="77777777" w:rsidR="00A8615D" w:rsidRDefault="00A8615D" w:rsidP="00A8615D">
      <w:pPr>
        <w:pStyle w:val="Heading2"/>
      </w:pPr>
      <w:r>
        <w:t xml:space="preserve">Kickstarter campaigns have about a 50% success rate overall with much higher success rates if in the Music (78%) or Theater (60%) categories. </w:t>
      </w:r>
    </w:p>
    <w:p w14:paraId="614FFF66" w14:textId="77777777" w:rsidR="00165260" w:rsidRDefault="00551116" w:rsidP="00551116">
      <w:pPr>
        <w:pStyle w:val="Heading2"/>
      </w:pPr>
      <w:r>
        <w:t xml:space="preserve">Campaigns in the </w:t>
      </w:r>
      <w:r w:rsidR="00572AA6">
        <w:t>Music</w:t>
      </w:r>
      <w:r>
        <w:t xml:space="preserve"> category are most likely to succeed with </w:t>
      </w:r>
      <w:r w:rsidR="00572AA6">
        <w:t>77</w:t>
      </w:r>
      <w:r w:rsidR="007C44D5">
        <w:t>% of campaigns reaching their pledge goal</w:t>
      </w:r>
      <w:r w:rsidR="00C03395">
        <w:t xml:space="preserve">. </w:t>
      </w:r>
      <w:r w:rsidR="00E97A10">
        <w:t xml:space="preserve">However, </w:t>
      </w:r>
      <w:r w:rsidR="00520823">
        <w:t xml:space="preserve">success rates within the music category were divided with </w:t>
      </w:r>
      <w:r w:rsidR="003C71DC">
        <w:t xml:space="preserve">100% of classical, electronic, metal, pop and rock successfully </w:t>
      </w:r>
      <w:r w:rsidR="00520823">
        <w:t xml:space="preserve">reaching </w:t>
      </w:r>
      <w:r w:rsidR="003C71DC">
        <w:t>their ple</w:t>
      </w:r>
      <w:bookmarkStart w:id="0" w:name="_GoBack"/>
      <w:bookmarkEnd w:id="0"/>
      <w:r w:rsidR="003C71DC">
        <w:t>dge goal compared with 0% of faith and jazz campaigns.</w:t>
      </w:r>
    </w:p>
    <w:p w14:paraId="5505D507" w14:textId="77777777" w:rsidR="00915754" w:rsidRDefault="00EF6BF3" w:rsidP="00551116">
      <w:pPr>
        <w:pStyle w:val="Heading2"/>
      </w:pPr>
      <w:r>
        <w:t xml:space="preserve">Generally, the first half of the year is the best time to start a campaign with success rates peaking in </w:t>
      </w:r>
      <w:r w:rsidR="00C93103">
        <w:t xml:space="preserve">May </w:t>
      </w:r>
      <w:r>
        <w:t>at</w:t>
      </w:r>
      <w:r w:rsidR="00C93103">
        <w:t xml:space="preserve"> </w:t>
      </w:r>
      <w:r>
        <w:t>60%</w:t>
      </w:r>
      <w:r w:rsidR="00C93103">
        <w:t xml:space="preserve">. </w:t>
      </w:r>
      <w:r w:rsidR="00915754">
        <w:t xml:space="preserve">December is the worst time to start a campaign </w:t>
      </w:r>
      <w:r w:rsidR="00C93103">
        <w:t xml:space="preserve">with only 44% of campaigns reaching pledge goals. </w:t>
      </w:r>
      <w:r w:rsidR="004361ED">
        <w:t>These overall trends were consistent within the music and theater categories</w:t>
      </w:r>
      <w:r w:rsidR="0020131F">
        <w:t xml:space="preserve"> with 83% of music campaigns that started in May reaching their pledge goals.</w:t>
      </w:r>
    </w:p>
    <w:p w14:paraId="7CE18C96" w14:textId="77777777" w:rsidR="00D97E1F" w:rsidRDefault="00D97E1F" w:rsidP="00D97E1F">
      <w:pPr>
        <w:pStyle w:val="Heading1"/>
      </w:pPr>
      <w:r w:rsidRPr="00D97E1F">
        <w:t>What are some of the limitations of this dataset?</w:t>
      </w:r>
    </w:p>
    <w:p w14:paraId="73DB4A07" w14:textId="29056448" w:rsidR="005E7A81" w:rsidRDefault="00BE1E86" w:rsidP="005E7A81">
      <w:pPr>
        <w:pStyle w:val="Heading2"/>
      </w:pPr>
      <w:r>
        <w:t xml:space="preserve">Blurb data is </w:t>
      </w:r>
      <w:r w:rsidR="006A110E">
        <w:t>subjective</w:t>
      </w:r>
    </w:p>
    <w:p w14:paraId="0AB6FC9A" w14:textId="2B3B3C21" w:rsidR="006A110E" w:rsidRDefault="00ED43A3" w:rsidP="005E7A81">
      <w:pPr>
        <w:pStyle w:val="Heading2"/>
      </w:pPr>
      <w:r>
        <w:t>Does not capture additional factors such as promotion or social share</w:t>
      </w:r>
    </w:p>
    <w:p w14:paraId="071AD3C7" w14:textId="2FCA3D04" w:rsidR="00ED43A3" w:rsidRPr="00D97E1F" w:rsidRDefault="00ED43A3" w:rsidP="005E7A81">
      <w:pPr>
        <w:pStyle w:val="Heading2"/>
      </w:pPr>
      <w:r>
        <w:t>Data set size for countries outside the US is small</w:t>
      </w:r>
    </w:p>
    <w:p w14:paraId="3EB3F258" w14:textId="77777777" w:rsidR="00D97E1F" w:rsidRDefault="00D97E1F" w:rsidP="00D97E1F">
      <w:pPr>
        <w:pStyle w:val="Heading1"/>
      </w:pPr>
      <w:r w:rsidRPr="00D97E1F">
        <w:t>What are some other possible tables/graphs that we could create?</w:t>
      </w:r>
    </w:p>
    <w:p w14:paraId="1864E0EE" w14:textId="77777777" w:rsidR="009E1A0C" w:rsidRDefault="009E1A0C" w:rsidP="0011038C">
      <w:pPr>
        <w:pStyle w:val="Heading2"/>
      </w:pPr>
      <w:r>
        <w:t>Outcomes by country</w:t>
      </w:r>
    </w:p>
    <w:p w14:paraId="7115BE75" w14:textId="295581AC" w:rsidR="0011038C" w:rsidRDefault="00892561" w:rsidP="0011038C">
      <w:pPr>
        <w:pStyle w:val="Heading2"/>
      </w:pPr>
      <w:r>
        <w:t xml:space="preserve"> </w:t>
      </w:r>
      <w:r w:rsidR="00465CA4">
        <w:t xml:space="preserve">Outcomes by </w:t>
      </w:r>
      <w:r w:rsidR="00F968F3">
        <w:t>goal</w:t>
      </w:r>
    </w:p>
    <w:p w14:paraId="79E034C6" w14:textId="13039771" w:rsidR="00F968F3" w:rsidRDefault="00F968F3" w:rsidP="0011038C">
      <w:pPr>
        <w:pStyle w:val="Heading2"/>
      </w:pPr>
      <w:r>
        <w:t>Outcomes by year</w:t>
      </w:r>
    </w:p>
    <w:p w14:paraId="1BCF42B0" w14:textId="77777777" w:rsidR="00A03572" w:rsidRDefault="00A03572" w:rsidP="007C50D4">
      <w:pPr>
        <w:pStyle w:val="Heading2"/>
        <w:numPr>
          <w:ilvl w:val="0"/>
          <w:numId w:val="0"/>
        </w:numPr>
        <w:ind w:left="720"/>
      </w:pPr>
    </w:p>
    <w:p w14:paraId="171DC3A0" w14:textId="77777777" w:rsidR="0085196D" w:rsidRDefault="0085196D" w:rsidP="00F968F3">
      <w:pPr>
        <w:pStyle w:val="Heading1"/>
        <w:numPr>
          <w:ilvl w:val="0"/>
          <w:numId w:val="0"/>
        </w:numPr>
        <w:ind w:left="360"/>
      </w:pPr>
    </w:p>
    <w:sectPr w:rsidR="0085196D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24426" w14:textId="77777777" w:rsidR="002E041E" w:rsidRDefault="002E041E">
      <w:pPr>
        <w:spacing w:after="0" w:line="240" w:lineRule="auto"/>
      </w:pPr>
      <w:r>
        <w:separator/>
      </w:r>
    </w:p>
    <w:p w14:paraId="4CDD4E2E" w14:textId="77777777" w:rsidR="002E041E" w:rsidRDefault="002E041E"/>
  </w:endnote>
  <w:endnote w:type="continuationSeparator" w:id="0">
    <w:p w14:paraId="4DFF9536" w14:textId="77777777" w:rsidR="002E041E" w:rsidRDefault="002E041E">
      <w:pPr>
        <w:spacing w:after="0" w:line="240" w:lineRule="auto"/>
      </w:pPr>
      <w:r>
        <w:continuationSeparator/>
      </w:r>
    </w:p>
    <w:p w14:paraId="610C2928" w14:textId="77777777" w:rsidR="002E041E" w:rsidRDefault="002E04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A867C" w14:textId="77777777" w:rsidR="0085196D" w:rsidRDefault="002E041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EC445" w14:textId="77777777" w:rsidR="002E041E" w:rsidRDefault="002E041E">
      <w:pPr>
        <w:spacing w:after="0" w:line="240" w:lineRule="auto"/>
      </w:pPr>
      <w:r>
        <w:separator/>
      </w:r>
    </w:p>
    <w:p w14:paraId="355C3BC5" w14:textId="77777777" w:rsidR="002E041E" w:rsidRDefault="002E041E"/>
  </w:footnote>
  <w:footnote w:type="continuationSeparator" w:id="0">
    <w:p w14:paraId="45F5F90E" w14:textId="77777777" w:rsidR="002E041E" w:rsidRDefault="002E041E">
      <w:pPr>
        <w:spacing w:after="0" w:line="240" w:lineRule="auto"/>
      </w:pPr>
      <w:r>
        <w:continuationSeparator/>
      </w:r>
    </w:p>
    <w:p w14:paraId="086074D1" w14:textId="77777777" w:rsidR="002E041E" w:rsidRDefault="002E041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50722"/>
    <w:multiLevelType w:val="multilevel"/>
    <w:tmpl w:val="AB02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00"/>
    <w:rsid w:val="0011038C"/>
    <w:rsid w:val="00125A00"/>
    <w:rsid w:val="00165260"/>
    <w:rsid w:val="0020131F"/>
    <w:rsid w:val="00231924"/>
    <w:rsid w:val="002E041E"/>
    <w:rsid w:val="00325C5C"/>
    <w:rsid w:val="003C71DC"/>
    <w:rsid w:val="004361ED"/>
    <w:rsid w:val="004536F5"/>
    <w:rsid w:val="00465CA4"/>
    <w:rsid w:val="00520823"/>
    <w:rsid w:val="00551116"/>
    <w:rsid w:val="00572AA6"/>
    <w:rsid w:val="005E7A81"/>
    <w:rsid w:val="006645ED"/>
    <w:rsid w:val="0069787E"/>
    <w:rsid w:val="006A110E"/>
    <w:rsid w:val="007C44D5"/>
    <w:rsid w:val="007C50D4"/>
    <w:rsid w:val="008306D2"/>
    <w:rsid w:val="0085196D"/>
    <w:rsid w:val="00887212"/>
    <w:rsid w:val="0089182C"/>
    <w:rsid w:val="00892561"/>
    <w:rsid w:val="008C548F"/>
    <w:rsid w:val="00915754"/>
    <w:rsid w:val="009E1A0C"/>
    <w:rsid w:val="00A03572"/>
    <w:rsid w:val="00A8615D"/>
    <w:rsid w:val="00A90092"/>
    <w:rsid w:val="00BE1E86"/>
    <w:rsid w:val="00C03395"/>
    <w:rsid w:val="00C93103"/>
    <w:rsid w:val="00D97E1F"/>
    <w:rsid w:val="00E97A10"/>
    <w:rsid w:val="00ED43A3"/>
    <w:rsid w:val="00EF6BF3"/>
    <w:rsid w:val="00F9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E7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en.lproj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78</TotalTime>
  <Pages>1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Vacanti</dc:creator>
  <cp:keywords/>
  <dc:description/>
  <cp:lastModifiedBy>Jennifer Vacanti</cp:lastModifiedBy>
  <cp:revision>4</cp:revision>
  <dcterms:created xsi:type="dcterms:W3CDTF">2018-01-16T23:24:00Z</dcterms:created>
  <dcterms:modified xsi:type="dcterms:W3CDTF">2018-01-18T01:02:00Z</dcterms:modified>
</cp:coreProperties>
</file>